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75CE28" w14:textId="09303F41" w:rsidR="000F4E2C" w:rsidRDefault="00371B6F" w:rsidP="007A7C55">
      <w:pPr>
        <w:pStyle w:val="berschrift1"/>
      </w:pPr>
      <w:r>
        <w:t>Lab Report</w:t>
      </w:r>
    </w:p>
    <w:p w14:paraId="324398A3" w14:textId="7FF05376" w:rsidR="00371B6F" w:rsidRDefault="00371B6F" w:rsidP="00371B6F">
      <w:r>
        <w:t>Abgabe &lt;</w:t>
      </w:r>
      <w:r w:rsidR="007D3604">
        <w:rPr>
          <w:color w:val="FF0000"/>
        </w:rPr>
        <w:t>02</w:t>
      </w:r>
      <w:r>
        <w:t>&gt;</w:t>
      </w:r>
    </w:p>
    <w:p w14:paraId="7CA67491" w14:textId="6AB4E6F7" w:rsidR="00AD0467" w:rsidRDefault="00AD0467" w:rsidP="00371B6F">
      <w:r>
        <w:t>&lt;</w:t>
      </w:r>
      <w:r>
        <w:rPr>
          <w:color w:val="FF0000"/>
        </w:rPr>
        <w:t>Jan</w:t>
      </w:r>
      <w:r>
        <w:t>&gt; &lt;</w:t>
      </w:r>
      <w:r>
        <w:rPr>
          <w:color w:val="FF0000"/>
        </w:rPr>
        <w:t>Mühlbacher</w:t>
      </w:r>
      <w:r>
        <w:t>&gt;</w:t>
      </w:r>
    </w:p>
    <w:p w14:paraId="72656085" w14:textId="4EF50246" w:rsidR="00371B6F" w:rsidRDefault="00805D65" w:rsidP="00371B6F">
      <w:r>
        <w:t>&lt;</w:t>
      </w:r>
      <w:r w:rsidR="00AD0467">
        <w:rPr>
          <w:color w:val="FF0000"/>
        </w:rPr>
        <w:t>Sebastian</w:t>
      </w:r>
      <w:r>
        <w:t>&gt;</w:t>
      </w:r>
      <w:r w:rsidR="00371B6F">
        <w:t xml:space="preserve"> </w:t>
      </w:r>
      <w:r>
        <w:t>&lt;</w:t>
      </w:r>
      <w:r w:rsidR="00AD0467">
        <w:rPr>
          <w:color w:val="FF0000"/>
        </w:rPr>
        <w:t>Toporsch</w:t>
      </w:r>
      <w:r>
        <w:t>&gt;</w:t>
      </w:r>
    </w:p>
    <w:p w14:paraId="6182D75E" w14:textId="7792E498" w:rsidR="00371B6F" w:rsidRDefault="00805D65" w:rsidP="00371B6F">
      <w:r>
        <w:t>&lt;</w:t>
      </w:r>
      <w:r w:rsidR="00AD0467">
        <w:rPr>
          <w:color w:val="FF0000"/>
        </w:rPr>
        <w:t>Tobias</w:t>
      </w:r>
      <w:r>
        <w:t>&gt;</w:t>
      </w:r>
      <w:r w:rsidR="00371B6F">
        <w:t xml:space="preserve"> </w:t>
      </w:r>
      <w:r>
        <w:t>&lt;</w:t>
      </w:r>
      <w:r w:rsidR="00AD0467">
        <w:rPr>
          <w:color w:val="FF0000"/>
        </w:rPr>
        <w:t>Weigl</w:t>
      </w:r>
      <w:r>
        <w:t>&gt;</w:t>
      </w:r>
    </w:p>
    <w:p w14:paraId="4EAE3BBD" w14:textId="59396E3A" w:rsidR="00371B6F" w:rsidRPr="009F298A" w:rsidRDefault="00371B6F" w:rsidP="00371B6F">
      <w:pPr>
        <w:rPr>
          <w:lang w:val="en-GB"/>
        </w:rPr>
      </w:pPr>
      <w:r w:rsidRPr="009F298A">
        <w:rPr>
          <w:lang w:val="en-GB"/>
        </w:rPr>
        <w:t>Repository: &lt;</w:t>
      </w:r>
      <w:hyperlink r:id="rId8" w:history="1">
        <w:r w:rsidR="009F298A" w:rsidRPr="009F298A">
          <w:rPr>
            <w:rStyle w:val="Hyperlink"/>
            <w:lang w:val="en-GB"/>
          </w:rPr>
          <w:t>https://github.com/weTobias/2020-Abgabe02-Muehlbacher-Toporsch-Weigl</w:t>
        </w:r>
      </w:hyperlink>
      <w:r w:rsidRPr="009F298A">
        <w:rPr>
          <w:lang w:val="en-GB"/>
        </w:rPr>
        <w:t>&gt;</w:t>
      </w:r>
    </w:p>
    <w:p w14:paraId="25364839" w14:textId="5BA69488" w:rsidR="00371B6F" w:rsidRDefault="00371B6F" w:rsidP="00371B6F">
      <w:pPr>
        <w:pStyle w:val="berschrift2"/>
      </w:pPr>
      <w:r>
        <w:t>Vorgehen</w:t>
      </w:r>
    </w:p>
    <w:p w14:paraId="43DEAFB4" w14:textId="02154EB5" w:rsidR="00F25AF1" w:rsidRDefault="00F25AF1" w:rsidP="00F25AF1">
      <w:r>
        <w:t>Übung 2 (25.06.2020):</w:t>
      </w:r>
    </w:p>
    <w:p w14:paraId="209D0BE9" w14:textId="55108A3E" w:rsidR="00F25AF1" w:rsidRPr="00F25AF1" w:rsidRDefault="00F25AF1" w:rsidP="00F25AF1">
      <w:r>
        <w:t>Als erstes wurde besprochen welche Aufgaben jeder übernehmen soll. Wir einigten uns darauf, dass Tobias Weigl diesmal das Repository bereitstellt und die Tests schreibt, als auch die README e</w:t>
      </w:r>
      <w:r w:rsidR="00660505">
        <w:t>rstellt. Jan Mühlbacher kümmert</w:t>
      </w:r>
      <w:r>
        <w:t xml:space="preserve"> sich um die Queue und findet mit Sebastian Toporsch die Fehler. Sebastian Toporsch schreibt anschließend den Lab Report und</w:t>
      </w:r>
      <w:r w:rsidR="003F100B">
        <w:t xml:space="preserve"> hilft Tobias Weigl bei der Maven Site. Danach formatiert er den Lab Report </w:t>
      </w:r>
      <w:r>
        <w:t>entsprechend. Danach wurde bespr</w:t>
      </w:r>
      <w:bookmarkStart w:id="0" w:name="_GoBack"/>
      <w:bookmarkEnd w:id="0"/>
      <w:r>
        <w:t>ochen wie jeder seine Aufgaben realisieren will und danach startete jeder mit seiner Arbeit.</w:t>
      </w:r>
    </w:p>
    <w:p w14:paraId="3974A205" w14:textId="2260C296" w:rsidR="00F25AF1" w:rsidRDefault="00F25AF1" w:rsidP="00F25AF1">
      <w:pPr>
        <w:pStyle w:val="berschrift4"/>
      </w:pPr>
      <w:r>
        <w:t>Detailliertes Vorgehen Jan Mühlbacher:</w:t>
      </w:r>
    </w:p>
    <w:p w14:paraId="35953956" w14:textId="7EA3A4F8" w:rsidR="005B7A85" w:rsidRDefault="005B7A85" w:rsidP="00B02D80">
      <w:r w:rsidRPr="00B02D80">
        <w:t>Am Anfang habe ich eine neue Klasse namens “GenericQueue” erstellt. Diese befüllte ich anschließend mit allen nötigen Funktionen und schrieb die JavaDoc dazu.</w:t>
      </w:r>
    </w:p>
    <w:p w14:paraId="360294E0" w14:textId="66FCADCF" w:rsidR="00BD2934" w:rsidRPr="00B02D80" w:rsidRDefault="00BD2934" w:rsidP="002E555E">
      <w:pPr>
        <w:jc w:val="center"/>
      </w:pPr>
      <w:r w:rsidRPr="00BD2934">
        <w:rPr>
          <w:noProof/>
          <w:lang w:eastAsia="de-AT"/>
        </w:rPr>
        <w:drawing>
          <wp:inline distT="0" distB="0" distL="0" distR="0" wp14:anchorId="4152DC07" wp14:editId="71F357AE">
            <wp:extent cx="3857135" cy="40195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83502" cy="4047027"/>
                    </a:xfrm>
                    <a:prstGeom prst="rect">
                      <a:avLst/>
                    </a:prstGeom>
                  </pic:spPr>
                </pic:pic>
              </a:graphicData>
            </a:graphic>
          </wp:inline>
        </w:drawing>
      </w:r>
    </w:p>
    <w:p w14:paraId="38C563D8" w14:textId="48B89595" w:rsidR="005B7A85" w:rsidRPr="00B02D80" w:rsidRDefault="005B7A85" w:rsidP="00B02D80">
      <w:r w:rsidRPr="00B02D80">
        <w:lastRenderedPageBreak/>
        <w:t>Danach besprach ich mit Sebastian Toporsch die möglichen Fehler der StringQueue-Klasse. Die 3 Fehler, de wir fanden waren:</w:t>
      </w:r>
    </w:p>
    <w:p w14:paraId="079439E0" w14:textId="5A5181B9" w:rsidR="005B7A85" w:rsidRPr="00B02D80" w:rsidRDefault="005B7A85" w:rsidP="00B02D80">
      <w:pPr>
        <w:pStyle w:val="Listenabsatz"/>
        <w:numPr>
          <w:ilvl w:val="0"/>
          <w:numId w:val="19"/>
        </w:numPr>
      </w:pPr>
      <w:r w:rsidRPr="00B02D80">
        <w:t>Der Konstruktor setzte die Klassenvariable “maxSize” nicht zum übergebenen Wert</w:t>
      </w:r>
    </w:p>
    <w:p w14:paraId="5C7D0922" w14:textId="2B8C2F38" w:rsidR="005B7A85" w:rsidRPr="00B02D80" w:rsidRDefault="005B7A85" w:rsidP="00B02D80">
      <w:pPr>
        <w:pStyle w:val="Listenabsatz"/>
        <w:numPr>
          <w:ilvl w:val="0"/>
          <w:numId w:val="19"/>
        </w:numPr>
      </w:pPr>
      <w:r w:rsidRPr="00B02D80">
        <w:t>In der “poll”-Funktion musste der Vergleichsoperator von “==” zu “!=” gesetzt werden</w:t>
      </w:r>
    </w:p>
    <w:p w14:paraId="43D4577C" w14:textId="4F6E7963" w:rsidR="005B7A85" w:rsidRPr="00B02D80" w:rsidRDefault="005B7A85" w:rsidP="00B02D80">
      <w:pPr>
        <w:pStyle w:val="Listenabsatz"/>
        <w:numPr>
          <w:ilvl w:val="0"/>
          <w:numId w:val="19"/>
        </w:numPr>
      </w:pPr>
      <w:r w:rsidRPr="00B02D80">
        <w:t>In der “remove”-Funktion musste die Zeile “element = “”” gelöscht werden</w:t>
      </w:r>
    </w:p>
    <w:p w14:paraId="442D0CBC" w14:textId="77777777" w:rsidR="005B7A85" w:rsidRPr="00B02D80" w:rsidRDefault="005B7A85" w:rsidP="00B02D80">
      <w:r w:rsidRPr="00B02D80">
        <w:t>Danach pushte ich diese Änderungen.</w:t>
      </w:r>
    </w:p>
    <w:p w14:paraId="3CA070E4" w14:textId="77777777" w:rsidR="00BD2934" w:rsidRDefault="005B7A85" w:rsidP="00BD2934">
      <w:r w:rsidRPr="00B02D80">
        <w:t>Mit dieser groben Vorlage von StringQueue befüllte ich die GenericQueue-Klasse doch optimierte die Funktionen etwas. Diese Funktionen übernahm ich dann auch für die StringQueue-Klasse.</w:t>
      </w:r>
    </w:p>
    <w:p w14:paraId="3678306E" w14:textId="77777777" w:rsidR="00BD2934" w:rsidRDefault="00BD2934" w:rsidP="00BD2934">
      <w:r>
        <w:t>Zu guter Letzt habe ich das IQueue-Interface generic gemacht und die beiden implementierenden Klassen so abgeändert, dass sie damit kompatibel sind.</w:t>
      </w:r>
    </w:p>
    <w:p w14:paraId="7B227CB0" w14:textId="2406DDD0" w:rsidR="00F25AF1" w:rsidRDefault="00F25AF1" w:rsidP="00BD2934">
      <w:pPr>
        <w:pStyle w:val="berschrift4"/>
      </w:pPr>
      <w:r>
        <w:t>Detailliertes Vorgehen Sebastian Toporsch:</w:t>
      </w:r>
    </w:p>
    <w:p w14:paraId="42873E7B" w14:textId="77777777" w:rsidR="002E555E" w:rsidRDefault="003F100B" w:rsidP="002E555E">
      <w:pPr>
        <w:jc w:val="left"/>
      </w:pPr>
      <w:r>
        <w:t xml:space="preserve">Als erstes arbeitet ich </w:t>
      </w:r>
      <w:r w:rsidRPr="002E555E">
        <w:t>an der Maven Site</w:t>
      </w:r>
      <w:r w:rsidR="00576AC0" w:rsidRPr="002E555E">
        <w:t xml:space="preserve">. Damit die Erstellung </w:t>
      </w:r>
      <w:r w:rsidR="005614D9" w:rsidRPr="002E555E">
        <w:t>der</w:t>
      </w:r>
      <w:r w:rsidR="00576AC0" w:rsidRPr="002E555E">
        <w:t xml:space="preserve"> </w:t>
      </w:r>
      <w:r w:rsidR="005614D9" w:rsidRPr="002E555E">
        <w:t>S</w:t>
      </w:r>
      <w:r w:rsidR="00576AC0" w:rsidRPr="002E555E">
        <w:t>ite möglich war musste ich zuerst ein spezifisches Code-Snip</w:t>
      </w:r>
      <w:r w:rsidR="00284BC3" w:rsidRPr="002E555E">
        <w:t>pet</w:t>
      </w:r>
      <w:r w:rsidR="00576AC0" w:rsidRPr="002E555E">
        <w:t xml:space="preserve"> hinzufügen</w:t>
      </w:r>
      <w:r w:rsidR="00284BC3" w:rsidRPr="002E555E">
        <w:t>.</w:t>
      </w:r>
    </w:p>
    <w:p w14:paraId="01DE4D06" w14:textId="3451D5E3" w:rsidR="003F100B" w:rsidRDefault="00284BC3" w:rsidP="002E555E">
      <w:pPr>
        <w:jc w:val="center"/>
      </w:pPr>
      <w:r w:rsidRPr="002E555E">
        <w:rPr>
          <w:noProof/>
          <w:lang w:eastAsia="de-AT"/>
        </w:rPr>
        <w:drawing>
          <wp:inline distT="0" distB="0" distL="0" distR="0" wp14:anchorId="15B2A74C" wp14:editId="67B4C82A">
            <wp:extent cx="5095875" cy="14001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1400175"/>
                    </a:xfrm>
                    <a:prstGeom prst="rect">
                      <a:avLst/>
                    </a:prstGeom>
                    <a:noFill/>
                    <a:ln>
                      <a:noFill/>
                    </a:ln>
                  </pic:spPr>
                </pic:pic>
              </a:graphicData>
            </a:graphic>
          </wp:inline>
        </w:drawing>
      </w:r>
    </w:p>
    <w:p w14:paraId="5D50B5F9" w14:textId="78B87582" w:rsidR="00284BC3" w:rsidRDefault="00284BC3" w:rsidP="00371B6F">
      <w:r>
        <w:t xml:space="preserve">Danach erstellte ich zuerst die site.xml und erstellte die Inhalte, die in der Aufgabenstellungen verlangt waren. </w:t>
      </w:r>
    </w:p>
    <w:p w14:paraId="6AE7B3B9" w14:textId="77777777" w:rsidR="00284BC3" w:rsidRDefault="00284BC3" w:rsidP="002E555E">
      <w:pPr>
        <w:jc w:val="center"/>
      </w:pPr>
      <w:r>
        <w:rPr>
          <w:noProof/>
          <w:lang w:eastAsia="de-AT"/>
        </w:rPr>
        <w:drawing>
          <wp:inline distT="0" distB="0" distL="0" distR="0" wp14:anchorId="60B7049E" wp14:editId="533034CD">
            <wp:extent cx="5753100" cy="1028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14:paraId="2948E92C" w14:textId="356D441D" w:rsidR="00284BC3" w:rsidRDefault="00284BC3" w:rsidP="00371B6F">
      <w:r>
        <w:t xml:space="preserve">Ich versah dann die Dateien mit den benötigten Inhalten und benutze den Befehl </w:t>
      </w:r>
      <w:r w:rsidR="00D46196">
        <w:t>„</w:t>
      </w:r>
      <w:r>
        <w:t>mvn site:site</w:t>
      </w:r>
      <w:r w:rsidR="00D46196">
        <w:t>“</w:t>
      </w:r>
      <w:r>
        <w:t xml:space="preserve"> zur Erstellung der </w:t>
      </w:r>
      <w:r w:rsidR="00143681">
        <w:t>finalen</w:t>
      </w:r>
      <w:r>
        <w:t xml:space="preserve"> Maven Site.</w:t>
      </w:r>
    </w:p>
    <w:p w14:paraId="159C7DF8" w14:textId="3434C5A4" w:rsidR="00F25AF1" w:rsidRPr="00CE5770" w:rsidRDefault="00CE5770" w:rsidP="00371B6F">
      <w:r w:rsidRPr="00CE5770">
        <w:t xml:space="preserve">Sobald Jan Mühlbacher </w:t>
      </w:r>
      <w:r w:rsidR="003E003B">
        <w:t xml:space="preserve">und ich </w:t>
      </w:r>
      <w:r w:rsidRPr="00CE5770">
        <w:t xml:space="preserve">die </w:t>
      </w:r>
      <w:r w:rsidR="00D46196" w:rsidRPr="00CE5770">
        <w:t>Fehler gefunden hatte,</w:t>
      </w:r>
      <w:r w:rsidRPr="00CE5770">
        <w:t xml:space="preserve"> </w:t>
      </w:r>
      <w:r w:rsidR="00D46196">
        <w:t xml:space="preserve"> die in der StringQueue waren </w:t>
      </w:r>
      <w:r w:rsidRPr="00CE5770">
        <w:t xml:space="preserve">und </w:t>
      </w:r>
      <w:r w:rsidR="00D46196">
        <w:t>er</w:t>
      </w:r>
      <w:r w:rsidRPr="00CE5770">
        <w:t xml:space="preserve"> </w:t>
      </w:r>
      <w:r w:rsidR="00D46196">
        <w:t>Generic</w:t>
      </w:r>
      <w:r w:rsidRPr="00CE5770">
        <w:t>Queue fertiggestellt hatte fing ich an den Lab Report zu formatieren. Dabei habe ich alle Anforderungen an den Lab Report überprüft und falls nötig verbessert</w:t>
      </w:r>
      <w:r w:rsidR="003F100B">
        <w:t xml:space="preserve">. </w:t>
      </w:r>
    </w:p>
    <w:p w14:paraId="2AD5A173" w14:textId="4706B743" w:rsidR="00F25AF1" w:rsidRDefault="00F25AF1" w:rsidP="00F25AF1">
      <w:pPr>
        <w:pStyle w:val="berschrift4"/>
      </w:pPr>
      <w:r>
        <w:t>Detailliertes Vorgehen Tobias Weigl:</w:t>
      </w:r>
    </w:p>
    <w:p w14:paraId="4FB41983" w14:textId="4B439D2B" w:rsidR="00BC2440" w:rsidRDefault="00DE2B2E" w:rsidP="00DE2B2E">
      <w:pPr>
        <w:rPr>
          <w:sz w:val="24"/>
          <w:szCs w:val="24"/>
        </w:rPr>
      </w:pPr>
      <w:r>
        <w:rPr>
          <w:sz w:val="24"/>
          <w:szCs w:val="24"/>
        </w:rPr>
        <w:t xml:space="preserve">Als erste Aufgabe begann ich mit der Erstellung des GitHub Repositorys. Nachdem es erstellt war, habe ich meine Teamkollegen hinzugefügt und die Readme mitsamt Taskliste erstellt. Diese Tasks wurden dann abgearbeitet und als erledigt markiert, sobald die Aufgabe vollständig erfüllt war. Während meine Teamkollegen die Queue </w:t>
      </w:r>
      <w:r>
        <w:rPr>
          <w:sz w:val="24"/>
          <w:szCs w:val="24"/>
        </w:rPr>
        <w:lastRenderedPageBreak/>
        <w:t xml:space="preserve">Implementation programmiert haben, habe ich parallel die Testklassen basierend auf der Dokumentation erstellt. </w:t>
      </w:r>
    </w:p>
    <w:p w14:paraId="7BF147A5" w14:textId="7AADB858" w:rsidR="00BC2440" w:rsidRDefault="00BC2440" w:rsidP="002E555E">
      <w:pPr>
        <w:jc w:val="center"/>
        <w:rPr>
          <w:sz w:val="24"/>
          <w:szCs w:val="24"/>
        </w:rPr>
      </w:pPr>
      <w:r>
        <w:rPr>
          <w:noProof/>
          <w:sz w:val="24"/>
          <w:szCs w:val="24"/>
          <w:lang w:eastAsia="de-AT"/>
        </w:rPr>
        <w:drawing>
          <wp:inline distT="0" distB="0" distL="0" distR="0" wp14:anchorId="43EF2AC6" wp14:editId="0E9952F3">
            <wp:extent cx="4410075" cy="2132022"/>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1760" cy="2200519"/>
                    </a:xfrm>
                    <a:prstGeom prst="rect">
                      <a:avLst/>
                    </a:prstGeom>
                    <a:noFill/>
                    <a:ln>
                      <a:noFill/>
                    </a:ln>
                  </pic:spPr>
                </pic:pic>
              </a:graphicData>
            </a:graphic>
          </wp:inline>
        </w:drawing>
      </w:r>
    </w:p>
    <w:p w14:paraId="1117EC1A" w14:textId="52E9000F" w:rsidR="00DE2B2E" w:rsidRDefault="00DE2B2E" w:rsidP="00DE2B2E">
      <w:pPr>
        <w:rPr>
          <w:sz w:val="24"/>
          <w:szCs w:val="24"/>
        </w:rPr>
      </w:pPr>
      <w:r>
        <w:rPr>
          <w:sz w:val="24"/>
          <w:szCs w:val="24"/>
        </w:rPr>
        <w:t>Als alles ausprogrammiert war, habe ich alle Tests durchlaufen lassen und 100% Coverage erreicht ohne Fehler.</w:t>
      </w:r>
    </w:p>
    <w:p w14:paraId="5DC966FA" w14:textId="2B0FEE0C" w:rsidR="00DE2B2E" w:rsidRDefault="00DE2B2E" w:rsidP="00DE2B2E">
      <w:pPr>
        <w:rPr>
          <w:sz w:val="24"/>
          <w:szCs w:val="24"/>
        </w:rPr>
      </w:pPr>
      <w:r>
        <w:rPr>
          <w:sz w:val="24"/>
          <w:szCs w:val="24"/>
        </w:rPr>
        <w:t>Anschließend habe ich die pom.xml mit den nötigen Infos und Plugins befüllt, damit unser Build vollständig und fehlerlos erstellt werden kann.</w:t>
      </w:r>
    </w:p>
    <w:p w14:paraId="1D2C1DED" w14:textId="008D8E06" w:rsidR="00BC2440" w:rsidRDefault="00BC2440" w:rsidP="002E555E">
      <w:pPr>
        <w:jc w:val="center"/>
        <w:rPr>
          <w:sz w:val="24"/>
          <w:szCs w:val="24"/>
        </w:rPr>
      </w:pPr>
      <w:r>
        <w:rPr>
          <w:noProof/>
          <w:sz w:val="24"/>
          <w:szCs w:val="24"/>
          <w:lang w:eastAsia="de-AT"/>
        </w:rPr>
        <w:drawing>
          <wp:inline distT="0" distB="0" distL="0" distR="0" wp14:anchorId="310332D3" wp14:editId="6B6443E5">
            <wp:extent cx="5753100" cy="30575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1280743E" w14:textId="77777777" w:rsidR="00DE2B2E" w:rsidRDefault="00DE2B2E" w:rsidP="00DE2B2E">
      <w:pPr>
        <w:rPr>
          <w:sz w:val="24"/>
          <w:szCs w:val="24"/>
        </w:rPr>
      </w:pPr>
      <w:r>
        <w:rPr>
          <w:sz w:val="24"/>
          <w:szCs w:val="24"/>
        </w:rPr>
        <w:t>Die Taskliste wurde während der Entwicklung immer wieder aktualisiert und neue Tasks wurden hinzugefügt um den Workflow zu steuern.</w:t>
      </w:r>
    </w:p>
    <w:p w14:paraId="7D5160E9" w14:textId="30D7A706" w:rsidR="00371B6F" w:rsidRPr="00E96CAE" w:rsidRDefault="00DE2B2E" w:rsidP="00E96CAE">
      <w:pPr>
        <w:rPr>
          <w:sz w:val="24"/>
          <w:szCs w:val="24"/>
        </w:rPr>
      </w:pPr>
      <w:r>
        <w:rPr>
          <w:sz w:val="24"/>
          <w:szCs w:val="24"/>
        </w:rPr>
        <w:t>Sämtliche Änderungen wurden regelmäßig auf das GitHub Repository gepushed und mit erklärenden commit messages versehen.</w:t>
      </w:r>
    </w:p>
    <w:sectPr w:rsidR="00371B6F" w:rsidRPr="00E96CAE" w:rsidSect="00867E80">
      <w:headerReference w:type="default" r:id="rId14"/>
      <w:footerReference w:type="defaul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B9B6E" w14:textId="77777777" w:rsidR="005A6A0C" w:rsidRDefault="005A6A0C" w:rsidP="00397EA5">
      <w:pPr>
        <w:spacing w:after="0" w:line="240" w:lineRule="auto"/>
      </w:pPr>
      <w:r>
        <w:separator/>
      </w:r>
    </w:p>
  </w:endnote>
  <w:endnote w:type="continuationSeparator" w:id="0">
    <w:p w14:paraId="39EB6CF2" w14:textId="77777777" w:rsidR="005A6A0C" w:rsidRDefault="005A6A0C" w:rsidP="00397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Bahnschrift Light"/>
    <w:charset w:val="00"/>
    <w:family w:val="swiss"/>
    <w:pitch w:val="variable"/>
    <w:sig w:usb0="00000287" w:usb1="00000000"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91DD" w14:textId="20DF8589" w:rsidR="000F4E2C" w:rsidRPr="000F4E2C" w:rsidRDefault="000F4E2C" w:rsidP="000F4E2C">
    <w:pPr>
      <w:pBdr>
        <w:bottom w:val="single" w:sz="6" w:space="1" w:color="auto"/>
      </w:pBdr>
      <w:tabs>
        <w:tab w:val="center" w:pos="4536"/>
        <w:tab w:val="right" w:pos="9072"/>
      </w:tabs>
      <w:spacing w:after="0" w:line="240" w:lineRule="auto"/>
    </w:pPr>
  </w:p>
  <w:p w14:paraId="71EB9C6E" w14:textId="77777777" w:rsidR="000F4E2C" w:rsidRPr="000F4E2C" w:rsidRDefault="000F4E2C" w:rsidP="000F4E2C">
    <w:pPr>
      <w:tabs>
        <w:tab w:val="left" w:pos="5103"/>
        <w:tab w:val="right" w:pos="9072"/>
      </w:tabs>
      <w:spacing w:after="0" w:line="240" w:lineRule="auto"/>
    </w:pPr>
  </w:p>
  <w:p w14:paraId="76DD1D4C" w14:textId="2FBF06E5" w:rsidR="00AE76F8" w:rsidRPr="00906B13" w:rsidRDefault="00980C6F" w:rsidP="000F4E2C">
    <w:pPr>
      <w:tabs>
        <w:tab w:val="left" w:pos="5103"/>
        <w:tab w:val="right" w:pos="9072"/>
      </w:tabs>
      <w:spacing w:after="0" w:line="240" w:lineRule="auto"/>
    </w:pPr>
    <w:r>
      <w:rPr>
        <w:noProof/>
      </w:rPr>
      <w:t>Konfigurationsmanagement Lab Report</w:t>
    </w:r>
    <w:r w:rsidR="000F4E2C" w:rsidRPr="00906B13">
      <w:tab/>
    </w:r>
    <w:r>
      <w:tab/>
    </w:r>
    <w:r w:rsidR="000F4E2C" w:rsidRPr="00906B13">
      <w:rPr>
        <w:lang w:val="de-DE"/>
      </w:rPr>
      <w:t xml:space="preserve">Seite </w:t>
    </w:r>
    <w:r w:rsidR="000F4E2C" w:rsidRPr="00906B13">
      <w:fldChar w:fldCharType="begin"/>
    </w:r>
    <w:r w:rsidR="000F4E2C" w:rsidRPr="00906B13">
      <w:instrText>PAGE  \* Arabic  \* MERGEFORMAT</w:instrText>
    </w:r>
    <w:r w:rsidR="000F4E2C" w:rsidRPr="00906B13">
      <w:fldChar w:fldCharType="separate"/>
    </w:r>
    <w:r w:rsidR="00B777CA" w:rsidRPr="00B777CA">
      <w:rPr>
        <w:noProof/>
        <w:lang w:val="de-DE"/>
      </w:rPr>
      <w:t>3</w:t>
    </w:r>
    <w:r w:rsidR="000F4E2C" w:rsidRPr="00906B13">
      <w:fldChar w:fldCharType="end"/>
    </w:r>
    <w:r w:rsidR="000F4E2C" w:rsidRPr="00906B13">
      <w:rPr>
        <w:lang w:val="de-DE"/>
      </w:rPr>
      <w:t xml:space="preserve"> von </w:t>
    </w:r>
    <w:r w:rsidR="004C22C9">
      <w:rPr>
        <w:noProof/>
        <w:lang w:val="de-DE"/>
      </w:rPr>
      <w:fldChar w:fldCharType="begin"/>
    </w:r>
    <w:r w:rsidR="004C22C9">
      <w:rPr>
        <w:noProof/>
        <w:lang w:val="de-DE"/>
      </w:rPr>
      <w:instrText>NUMPAGES  \* Arabic  \* MERGEFORMAT</w:instrText>
    </w:r>
    <w:r w:rsidR="004C22C9">
      <w:rPr>
        <w:noProof/>
        <w:lang w:val="de-DE"/>
      </w:rPr>
      <w:fldChar w:fldCharType="separate"/>
    </w:r>
    <w:r w:rsidR="00B777CA">
      <w:rPr>
        <w:noProof/>
        <w:lang w:val="de-DE"/>
      </w:rPr>
      <w:t>3</w:t>
    </w:r>
    <w:r w:rsidR="004C22C9">
      <w:rPr>
        <w:noProof/>
        <w:lang w:val="de-D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EEA39" w14:textId="77777777" w:rsidR="005A6A0C" w:rsidRDefault="005A6A0C" w:rsidP="00397EA5">
      <w:pPr>
        <w:spacing w:after="0" w:line="240" w:lineRule="auto"/>
      </w:pPr>
      <w:r>
        <w:separator/>
      </w:r>
    </w:p>
  </w:footnote>
  <w:footnote w:type="continuationSeparator" w:id="0">
    <w:p w14:paraId="604BEE21" w14:textId="77777777" w:rsidR="005A6A0C" w:rsidRDefault="005A6A0C" w:rsidP="00397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0A4D5" w14:textId="77777777" w:rsidR="000F4E2C" w:rsidRPr="000F4E2C" w:rsidRDefault="000F4E2C" w:rsidP="000F4E2C">
    <w:pPr>
      <w:pBdr>
        <w:bottom w:val="single" w:sz="6" w:space="1" w:color="auto"/>
      </w:pBdr>
      <w:tabs>
        <w:tab w:val="center" w:pos="4536"/>
        <w:tab w:val="right" w:pos="9072"/>
      </w:tabs>
      <w:spacing w:after="0" w:line="240" w:lineRule="auto"/>
      <w:jc w:val="left"/>
    </w:pPr>
    <w:r w:rsidRPr="000F4E2C">
      <w:rPr>
        <w:noProof/>
        <w:lang w:eastAsia="de-AT"/>
      </w:rPr>
      <w:drawing>
        <wp:anchor distT="0" distB="0" distL="114300" distR="114300" simplePos="0" relativeHeight="251657216" behindDoc="0" locked="0" layoutInCell="1" allowOverlap="1" wp14:anchorId="00D41AAD" wp14:editId="64100CC7">
          <wp:simplePos x="0" y="0"/>
          <wp:positionH relativeFrom="column">
            <wp:posOffset>0</wp:posOffset>
          </wp:positionH>
          <wp:positionV relativeFrom="paragraph">
            <wp:posOffset>-360680</wp:posOffset>
          </wp:positionV>
          <wp:extent cx="5760720" cy="680085"/>
          <wp:effectExtent l="0" t="0" r="0" b="5715"/>
          <wp:wrapNone/>
          <wp:docPr id="9" name="Picture 2" descr="\\MARS\Gaste$\SYSTEM\Desktop\PowerPoints_neu\Kopfleisten\kopfleiste_green_p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MARS\Gaste$\SYSTEM\Desktop\PowerPoints_neu\Kopfleisten\kopfleiste_green_ppt.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60720" cy="680085"/>
                  </a:xfrm>
                  <a:prstGeom prst="rect">
                    <a:avLst/>
                  </a:prstGeom>
                  <a:noFill/>
                </pic:spPr>
              </pic:pic>
            </a:graphicData>
          </a:graphic>
        </wp:anchor>
      </w:drawing>
    </w:r>
    <w:r w:rsidRPr="000F4E2C">
      <w:rPr>
        <w:noProof/>
        <w:lang w:eastAsia="de-AT"/>
      </w:rPr>
      <mc:AlternateContent>
        <mc:Choice Requires="wps">
          <w:drawing>
            <wp:anchor distT="0" distB="0" distL="114300" distR="114300" simplePos="0" relativeHeight="251659264" behindDoc="0" locked="0" layoutInCell="1" allowOverlap="1" wp14:anchorId="56C71565" wp14:editId="2E8CA699">
              <wp:simplePos x="0" y="0"/>
              <wp:positionH relativeFrom="column">
                <wp:posOffset>206375</wp:posOffset>
              </wp:positionH>
              <wp:positionV relativeFrom="paragraph">
                <wp:posOffset>-209854</wp:posOffset>
              </wp:positionV>
              <wp:extent cx="3961765" cy="307340"/>
              <wp:effectExtent l="0" t="0" r="0" b="0"/>
              <wp:wrapNone/>
              <wp:docPr id="7" name="Textfeld 9"/>
              <wp:cNvGraphicFramePr/>
              <a:graphic xmlns:a="http://schemas.openxmlformats.org/drawingml/2006/main">
                <a:graphicData uri="http://schemas.microsoft.com/office/word/2010/wordprocessingShape">
                  <wps:wsp>
                    <wps:cNvSpPr txBox="1"/>
                    <wps:spPr>
                      <a:xfrm>
                        <a:off x="0" y="0"/>
                        <a:ext cx="3961765" cy="307340"/>
                      </a:xfrm>
                      <a:prstGeom prst="rect">
                        <a:avLst/>
                      </a:prstGeom>
                      <a:noFill/>
                    </wps:spPr>
                    <wps:txbx>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wps:txbx>
                    <wps:bodyPr wrap="square" rtlCol="0">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6C71565" id="_x0000_t202" coordsize="21600,21600" o:spt="202" path="m,l,21600r21600,l21600,xe">
              <v:stroke joinstyle="miter"/>
              <v:path gradientshapeok="t" o:connecttype="rect"/>
            </v:shapetype>
            <v:shape id="Textfeld 9" o:spid="_x0000_s1026" type="#_x0000_t202" style="position:absolute;margin-left:16.25pt;margin-top:-16.5pt;width:311.95pt;height:2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" filled="f" stroked="f">
              <v:textbox style="mso-fit-shape-to-text:t">
                <w:txbxContent>
                  <w:p w14:paraId="64E00C6D" w14:textId="5D6B50A4" w:rsidR="000F4E2C" w:rsidRPr="00391422" w:rsidRDefault="00906B13" w:rsidP="000F4E2C">
                    <w:pPr>
                      <w:spacing w:after="0"/>
                      <w:rPr>
                        <w:sz w:val="18"/>
                      </w:rPr>
                    </w:pPr>
                    <w:r>
                      <w:rPr>
                        <w:rFonts w:hAnsi="Cambria" w:cs="Estrangelo Edessa"/>
                        <w:color w:val="76B82A"/>
                        <w:kern w:val="24"/>
                        <w:sz w:val="20"/>
                        <w:szCs w:val="28"/>
                      </w:rPr>
                      <w:t>Institut Internettechnologien und -Anwendungen</w:t>
                    </w:r>
                  </w:p>
                </w:txbxContent>
              </v:textbox>
            </v:shape>
          </w:pict>
        </mc:Fallback>
      </mc:AlternateContent>
    </w:r>
    <w:r w:rsidRPr="000F4E2C">
      <w:tab/>
    </w:r>
    <w:r w:rsidRPr="000F4E2C">
      <w:tab/>
    </w:r>
  </w:p>
  <w:p w14:paraId="77D06C9F" w14:textId="77777777" w:rsidR="000F4E2C" w:rsidRPr="000F4E2C" w:rsidRDefault="000F4E2C" w:rsidP="000F4E2C">
    <w:pPr>
      <w:pBdr>
        <w:bottom w:val="single" w:sz="6" w:space="1" w:color="auto"/>
      </w:pBdr>
      <w:tabs>
        <w:tab w:val="center" w:pos="4536"/>
        <w:tab w:val="right" w:pos="9072"/>
      </w:tabs>
      <w:spacing w:after="0" w:line="240" w:lineRule="auto"/>
    </w:pPr>
  </w:p>
  <w:p w14:paraId="11E409AC" w14:textId="77777777" w:rsidR="00397EA5" w:rsidRPr="000F4E2C" w:rsidRDefault="00397EA5" w:rsidP="000F4E2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9.9pt;height:453.75pt" o:bullet="t">
        <v:imagedata r:id="rId1" o:title="attention_PNG53[1]"/>
      </v:shape>
    </w:pict>
  </w:numPicBullet>
  <w:numPicBullet w:numPicBulletId="1">
    <w:pict>
      <v:shape id="_x0000_i1032" type="#_x0000_t75" style="width:471pt;height:412.5pt" o:bullet="t">
        <v:imagedata r:id="rId2" o:title="628px-Achtung-yellow"/>
      </v:shape>
    </w:pict>
  </w:numPicBullet>
  <w:numPicBullet w:numPicBulletId="2">
    <w:pict>
      <v:shape id="_x0000_i1033" type="#_x0000_t75" style="width:470pt;height:470pt" o:bullet="t">
        <v:imagedata r:id="rId3" o:title="Info_icon-72a7cf"/>
      </v:shape>
    </w:pict>
  </w:numPicBullet>
  <w:numPicBullet w:numPicBulletId="3">
    <w:pict>
      <v:shape id="_x0000_i1034" type="#_x0000_t75" style="width:470pt;height:470pt" o:bullet="t">
        <v:imagedata r:id="rId4" o:title="Info_Sign"/>
      </v:shape>
    </w:pict>
  </w:numPicBullet>
  <w:numPicBullet w:numPicBulletId="4">
    <w:pict>
      <v:shape id="_x0000_i1035" type="#_x0000_t75" style="width:470pt;height:470pt" o:bullet="t">
        <v:imagedata r:id="rId5" o:title="Info_i_blue"/>
      </v:shape>
    </w:pict>
  </w:numPicBullet>
  <w:abstractNum w:abstractNumId="0" w15:restartNumberingAfterBreak="0">
    <w:nsid w:val="041001A9"/>
    <w:multiLevelType w:val="hybridMultilevel"/>
    <w:tmpl w:val="AD620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2284228"/>
    <w:multiLevelType w:val="hybridMultilevel"/>
    <w:tmpl w:val="F6DC0106"/>
    <w:lvl w:ilvl="0" w:tplc="97D8C7B4">
      <w:start w:val="1"/>
      <w:numFmt w:val="bullet"/>
      <w:pStyle w:val="HinweisInformation"/>
      <w:lvlText w:val=""/>
      <w:lvlPicBulletId w:val="4"/>
      <w:lvlJc w:val="left"/>
      <w:pPr>
        <w:ind w:left="1647" w:hanging="360"/>
      </w:pPr>
      <w:rPr>
        <w:rFonts w:ascii="Symbol" w:hAnsi="Symbol" w:hint="default"/>
        <w:color w:val="auto"/>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2" w15:restartNumberingAfterBreak="0">
    <w:nsid w:val="12EF1C8A"/>
    <w:multiLevelType w:val="hybridMultilevel"/>
    <w:tmpl w:val="12B4F7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292CBB"/>
    <w:multiLevelType w:val="hybridMultilevel"/>
    <w:tmpl w:val="9E44058A"/>
    <w:lvl w:ilvl="0" w:tplc="3B20B340">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6740B6C"/>
    <w:multiLevelType w:val="hybridMultilevel"/>
    <w:tmpl w:val="D3C02B64"/>
    <w:lvl w:ilvl="0" w:tplc="0C07000D">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20307F83"/>
    <w:multiLevelType w:val="hybridMultilevel"/>
    <w:tmpl w:val="0C5A1AD6"/>
    <w:lvl w:ilvl="0" w:tplc="0409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ECE5F07"/>
    <w:multiLevelType w:val="hybridMultilevel"/>
    <w:tmpl w:val="B9BCE722"/>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7" w15:restartNumberingAfterBreak="0">
    <w:nsid w:val="2F644078"/>
    <w:multiLevelType w:val="hybridMultilevel"/>
    <w:tmpl w:val="FF6C5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2812FA9"/>
    <w:multiLevelType w:val="hybridMultilevel"/>
    <w:tmpl w:val="3AA2DB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64A62D1"/>
    <w:multiLevelType w:val="hybridMultilevel"/>
    <w:tmpl w:val="75E420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1285374"/>
    <w:multiLevelType w:val="hybridMultilevel"/>
    <w:tmpl w:val="C5143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15515CD"/>
    <w:multiLevelType w:val="hybridMultilevel"/>
    <w:tmpl w:val="03A8BA0C"/>
    <w:lvl w:ilvl="0" w:tplc="3B20B340">
      <w:start w:val="1"/>
      <w:numFmt w:val="bullet"/>
      <w:lvlText w:val=""/>
      <w:lvlJc w:val="left"/>
      <w:pPr>
        <w:ind w:left="1211"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56C7075"/>
    <w:multiLevelType w:val="hybridMultilevel"/>
    <w:tmpl w:val="25A490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FF77229"/>
    <w:multiLevelType w:val="hybridMultilevel"/>
    <w:tmpl w:val="BCF210C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5515556C"/>
    <w:multiLevelType w:val="hybridMultilevel"/>
    <w:tmpl w:val="DE7CEDA6"/>
    <w:lvl w:ilvl="0" w:tplc="94C262A2">
      <w:start w:val="1"/>
      <w:numFmt w:val="bullet"/>
      <w:pStyle w:val="TODO"/>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F8F4490"/>
    <w:multiLevelType w:val="multilevel"/>
    <w:tmpl w:val="118A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DA40DB"/>
    <w:multiLevelType w:val="hybridMultilevel"/>
    <w:tmpl w:val="A6488910"/>
    <w:lvl w:ilvl="0" w:tplc="9FFC098A">
      <w:start w:val="1"/>
      <w:numFmt w:val="bullet"/>
      <w:lvlText w:val="•"/>
      <w:lvlJc w:val="left"/>
      <w:pPr>
        <w:tabs>
          <w:tab w:val="num" w:pos="720"/>
        </w:tabs>
        <w:ind w:left="720" w:hanging="360"/>
      </w:pPr>
      <w:rPr>
        <w:rFonts w:ascii="Arial" w:hAnsi="Arial" w:hint="default"/>
      </w:rPr>
    </w:lvl>
    <w:lvl w:ilvl="1" w:tplc="49AE08C6" w:tentative="1">
      <w:start w:val="1"/>
      <w:numFmt w:val="bullet"/>
      <w:lvlText w:val="•"/>
      <w:lvlJc w:val="left"/>
      <w:pPr>
        <w:tabs>
          <w:tab w:val="num" w:pos="1440"/>
        </w:tabs>
        <w:ind w:left="1440" w:hanging="360"/>
      </w:pPr>
      <w:rPr>
        <w:rFonts w:ascii="Arial" w:hAnsi="Arial" w:hint="default"/>
      </w:rPr>
    </w:lvl>
    <w:lvl w:ilvl="2" w:tplc="EF8E9EFE" w:tentative="1">
      <w:start w:val="1"/>
      <w:numFmt w:val="bullet"/>
      <w:lvlText w:val="•"/>
      <w:lvlJc w:val="left"/>
      <w:pPr>
        <w:tabs>
          <w:tab w:val="num" w:pos="2160"/>
        </w:tabs>
        <w:ind w:left="2160" w:hanging="360"/>
      </w:pPr>
      <w:rPr>
        <w:rFonts w:ascii="Arial" w:hAnsi="Arial" w:hint="default"/>
      </w:rPr>
    </w:lvl>
    <w:lvl w:ilvl="3" w:tplc="F118ABB6" w:tentative="1">
      <w:start w:val="1"/>
      <w:numFmt w:val="bullet"/>
      <w:lvlText w:val="•"/>
      <w:lvlJc w:val="left"/>
      <w:pPr>
        <w:tabs>
          <w:tab w:val="num" w:pos="2880"/>
        </w:tabs>
        <w:ind w:left="2880" w:hanging="360"/>
      </w:pPr>
      <w:rPr>
        <w:rFonts w:ascii="Arial" w:hAnsi="Arial" w:hint="default"/>
      </w:rPr>
    </w:lvl>
    <w:lvl w:ilvl="4" w:tplc="0B4A5A80" w:tentative="1">
      <w:start w:val="1"/>
      <w:numFmt w:val="bullet"/>
      <w:lvlText w:val="•"/>
      <w:lvlJc w:val="left"/>
      <w:pPr>
        <w:tabs>
          <w:tab w:val="num" w:pos="3600"/>
        </w:tabs>
        <w:ind w:left="3600" w:hanging="360"/>
      </w:pPr>
      <w:rPr>
        <w:rFonts w:ascii="Arial" w:hAnsi="Arial" w:hint="default"/>
      </w:rPr>
    </w:lvl>
    <w:lvl w:ilvl="5" w:tplc="5A60896A" w:tentative="1">
      <w:start w:val="1"/>
      <w:numFmt w:val="bullet"/>
      <w:lvlText w:val="•"/>
      <w:lvlJc w:val="left"/>
      <w:pPr>
        <w:tabs>
          <w:tab w:val="num" w:pos="4320"/>
        </w:tabs>
        <w:ind w:left="4320" w:hanging="360"/>
      </w:pPr>
      <w:rPr>
        <w:rFonts w:ascii="Arial" w:hAnsi="Arial" w:hint="default"/>
      </w:rPr>
    </w:lvl>
    <w:lvl w:ilvl="6" w:tplc="2668A8E4" w:tentative="1">
      <w:start w:val="1"/>
      <w:numFmt w:val="bullet"/>
      <w:lvlText w:val="•"/>
      <w:lvlJc w:val="left"/>
      <w:pPr>
        <w:tabs>
          <w:tab w:val="num" w:pos="5040"/>
        </w:tabs>
        <w:ind w:left="5040" w:hanging="360"/>
      </w:pPr>
      <w:rPr>
        <w:rFonts w:ascii="Arial" w:hAnsi="Arial" w:hint="default"/>
      </w:rPr>
    </w:lvl>
    <w:lvl w:ilvl="7" w:tplc="B1DE37C2" w:tentative="1">
      <w:start w:val="1"/>
      <w:numFmt w:val="bullet"/>
      <w:lvlText w:val="•"/>
      <w:lvlJc w:val="left"/>
      <w:pPr>
        <w:tabs>
          <w:tab w:val="num" w:pos="5760"/>
        </w:tabs>
        <w:ind w:left="5760" w:hanging="360"/>
      </w:pPr>
      <w:rPr>
        <w:rFonts w:ascii="Arial" w:hAnsi="Arial" w:hint="default"/>
      </w:rPr>
    </w:lvl>
    <w:lvl w:ilvl="8" w:tplc="662AE4E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AA5052D"/>
    <w:multiLevelType w:val="hybridMultilevel"/>
    <w:tmpl w:val="E53CCE2E"/>
    <w:lvl w:ilvl="0" w:tplc="769805F2">
      <w:start w:val="1"/>
      <w:numFmt w:val="bullet"/>
      <w:pStyle w:val="IntensivesZitat"/>
      <w:lvlText w:val=""/>
      <w:lvlPicBulletId w:val="1"/>
      <w:lvlJc w:val="left"/>
      <w:pPr>
        <w:ind w:left="1287" w:hanging="360"/>
      </w:pPr>
      <w:rPr>
        <w:rFonts w:ascii="Symbol" w:hAnsi="Symbol" w:hint="default"/>
        <w:color w:val="auto"/>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8" w15:restartNumberingAfterBreak="0">
    <w:nsid w:val="7FCC0691"/>
    <w:multiLevelType w:val="hybridMultilevel"/>
    <w:tmpl w:val="EC3A2526"/>
    <w:lvl w:ilvl="0" w:tplc="2AA214DE">
      <w:start w:val="26"/>
      <w:numFmt w:val="bullet"/>
      <w:lvlText w:val="-"/>
      <w:lvlJc w:val="left"/>
      <w:pPr>
        <w:ind w:left="720" w:hanging="360"/>
      </w:pPr>
      <w:rPr>
        <w:rFonts w:ascii="Cambria" w:eastAsiaTheme="majorEastAsia" w:hAnsi="Cambria" w:cstheme="maj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1"/>
  </w:num>
  <w:num w:numId="4">
    <w:abstractNumId w:val="12"/>
  </w:num>
  <w:num w:numId="5">
    <w:abstractNumId w:val="13"/>
  </w:num>
  <w:num w:numId="6">
    <w:abstractNumId w:val="6"/>
  </w:num>
  <w:num w:numId="7">
    <w:abstractNumId w:val="3"/>
  </w:num>
  <w:num w:numId="8">
    <w:abstractNumId w:val="10"/>
  </w:num>
  <w:num w:numId="9">
    <w:abstractNumId w:val="9"/>
  </w:num>
  <w:num w:numId="10">
    <w:abstractNumId w:val="8"/>
  </w:num>
  <w:num w:numId="11">
    <w:abstractNumId w:val="7"/>
  </w:num>
  <w:num w:numId="12">
    <w:abstractNumId w:val="18"/>
  </w:num>
  <w:num w:numId="13">
    <w:abstractNumId w:val="16"/>
  </w:num>
  <w:num w:numId="14">
    <w:abstractNumId w:val="0"/>
  </w:num>
  <w:num w:numId="15">
    <w:abstractNumId w:val="2"/>
  </w:num>
  <w:num w:numId="16">
    <w:abstractNumId w:val="17"/>
  </w:num>
  <w:num w:numId="17">
    <w:abstractNumId w:val="1"/>
  </w:num>
  <w:num w:numId="18">
    <w:abstractNumId w:val="1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416"/>
    <w:rsid w:val="0000673C"/>
    <w:rsid w:val="00011D37"/>
    <w:rsid w:val="00026886"/>
    <w:rsid w:val="000376E9"/>
    <w:rsid w:val="000422E8"/>
    <w:rsid w:val="00056BB4"/>
    <w:rsid w:val="00073192"/>
    <w:rsid w:val="0007741C"/>
    <w:rsid w:val="0008502E"/>
    <w:rsid w:val="00085753"/>
    <w:rsid w:val="00086E8D"/>
    <w:rsid w:val="000A3D6A"/>
    <w:rsid w:val="000A5AD1"/>
    <w:rsid w:val="000B5BEB"/>
    <w:rsid w:val="000C1580"/>
    <w:rsid w:val="000C258A"/>
    <w:rsid w:val="000D3FC6"/>
    <w:rsid w:val="000F4E2C"/>
    <w:rsid w:val="001001CD"/>
    <w:rsid w:val="00127BEA"/>
    <w:rsid w:val="00134640"/>
    <w:rsid w:val="00135625"/>
    <w:rsid w:val="0014064A"/>
    <w:rsid w:val="00143681"/>
    <w:rsid w:val="001665D1"/>
    <w:rsid w:val="00166F09"/>
    <w:rsid w:val="0018081D"/>
    <w:rsid w:val="00192F8C"/>
    <w:rsid w:val="001973D7"/>
    <w:rsid w:val="001A62B4"/>
    <w:rsid w:val="001C77D1"/>
    <w:rsid w:val="001D4CC7"/>
    <w:rsid w:val="001D5ABB"/>
    <w:rsid w:val="001E37B1"/>
    <w:rsid w:val="001F459E"/>
    <w:rsid w:val="00205415"/>
    <w:rsid w:val="00207FA5"/>
    <w:rsid w:val="00210035"/>
    <w:rsid w:val="00226B6D"/>
    <w:rsid w:val="00247FC0"/>
    <w:rsid w:val="00253119"/>
    <w:rsid w:val="00255395"/>
    <w:rsid w:val="00284BC3"/>
    <w:rsid w:val="0029637C"/>
    <w:rsid w:val="002A565D"/>
    <w:rsid w:val="002A702A"/>
    <w:rsid w:val="002B087C"/>
    <w:rsid w:val="002D76F4"/>
    <w:rsid w:val="002E241B"/>
    <w:rsid w:val="002E555E"/>
    <w:rsid w:val="002F13AD"/>
    <w:rsid w:val="002F1AAC"/>
    <w:rsid w:val="0030112C"/>
    <w:rsid w:val="00314F09"/>
    <w:rsid w:val="00320575"/>
    <w:rsid w:val="00337FD5"/>
    <w:rsid w:val="00354BFB"/>
    <w:rsid w:val="003621CD"/>
    <w:rsid w:val="003644CC"/>
    <w:rsid w:val="003654D6"/>
    <w:rsid w:val="00371B6F"/>
    <w:rsid w:val="00384AAB"/>
    <w:rsid w:val="00384D6B"/>
    <w:rsid w:val="003978EE"/>
    <w:rsid w:val="00397EA5"/>
    <w:rsid w:val="003A5876"/>
    <w:rsid w:val="003B007F"/>
    <w:rsid w:val="003B4416"/>
    <w:rsid w:val="003C4A33"/>
    <w:rsid w:val="003C71CE"/>
    <w:rsid w:val="003D1B6B"/>
    <w:rsid w:val="003E003B"/>
    <w:rsid w:val="003E0B8E"/>
    <w:rsid w:val="003E3DD5"/>
    <w:rsid w:val="003E3F21"/>
    <w:rsid w:val="003F100B"/>
    <w:rsid w:val="003F3F0E"/>
    <w:rsid w:val="00471F21"/>
    <w:rsid w:val="00476F35"/>
    <w:rsid w:val="00480CDB"/>
    <w:rsid w:val="00485DC0"/>
    <w:rsid w:val="004B6792"/>
    <w:rsid w:val="004C22C9"/>
    <w:rsid w:val="004C4DB3"/>
    <w:rsid w:val="004F5145"/>
    <w:rsid w:val="00501907"/>
    <w:rsid w:val="00501F5A"/>
    <w:rsid w:val="0051146F"/>
    <w:rsid w:val="00512850"/>
    <w:rsid w:val="0051558E"/>
    <w:rsid w:val="00532B2C"/>
    <w:rsid w:val="005356DE"/>
    <w:rsid w:val="00546A79"/>
    <w:rsid w:val="005614D9"/>
    <w:rsid w:val="00576AC0"/>
    <w:rsid w:val="005873C1"/>
    <w:rsid w:val="00587876"/>
    <w:rsid w:val="005A0F2F"/>
    <w:rsid w:val="005A6A0C"/>
    <w:rsid w:val="005B1A93"/>
    <w:rsid w:val="005B7A85"/>
    <w:rsid w:val="005D49CA"/>
    <w:rsid w:val="005D62D8"/>
    <w:rsid w:val="005D6C2F"/>
    <w:rsid w:val="005F6BE4"/>
    <w:rsid w:val="00640832"/>
    <w:rsid w:val="00660505"/>
    <w:rsid w:val="00660F54"/>
    <w:rsid w:val="00673366"/>
    <w:rsid w:val="00674295"/>
    <w:rsid w:val="006763AA"/>
    <w:rsid w:val="006B72C6"/>
    <w:rsid w:val="006C4404"/>
    <w:rsid w:val="006C64A6"/>
    <w:rsid w:val="006D6CEA"/>
    <w:rsid w:val="006F59FB"/>
    <w:rsid w:val="007340C7"/>
    <w:rsid w:val="00755831"/>
    <w:rsid w:val="0078109B"/>
    <w:rsid w:val="0079220E"/>
    <w:rsid w:val="007A02E0"/>
    <w:rsid w:val="007A7C55"/>
    <w:rsid w:val="007B58B4"/>
    <w:rsid w:val="007D3604"/>
    <w:rsid w:val="00805D65"/>
    <w:rsid w:val="00805F47"/>
    <w:rsid w:val="008269E6"/>
    <w:rsid w:val="00827A38"/>
    <w:rsid w:val="00835041"/>
    <w:rsid w:val="00835D75"/>
    <w:rsid w:val="00841B11"/>
    <w:rsid w:val="00847638"/>
    <w:rsid w:val="0085160E"/>
    <w:rsid w:val="0085405E"/>
    <w:rsid w:val="0085483B"/>
    <w:rsid w:val="00855261"/>
    <w:rsid w:val="00867E80"/>
    <w:rsid w:val="00883B2E"/>
    <w:rsid w:val="00884E63"/>
    <w:rsid w:val="00890642"/>
    <w:rsid w:val="00890AFF"/>
    <w:rsid w:val="008A054A"/>
    <w:rsid w:val="008C4487"/>
    <w:rsid w:val="008D357E"/>
    <w:rsid w:val="008E38F3"/>
    <w:rsid w:val="008E5FBF"/>
    <w:rsid w:val="008E7721"/>
    <w:rsid w:val="00906B13"/>
    <w:rsid w:val="00930C82"/>
    <w:rsid w:val="0096047E"/>
    <w:rsid w:val="00961751"/>
    <w:rsid w:val="009774E6"/>
    <w:rsid w:val="00980C6F"/>
    <w:rsid w:val="00985CC5"/>
    <w:rsid w:val="00990E8D"/>
    <w:rsid w:val="00996A52"/>
    <w:rsid w:val="009A5E5D"/>
    <w:rsid w:val="009B68FA"/>
    <w:rsid w:val="009C5ABF"/>
    <w:rsid w:val="009C5EA7"/>
    <w:rsid w:val="009D2686"/>
    <w:rsid w:val="009E39E8"/>
    <w:rsid w:val="009F298A"/>
    <w:rsid w:val="009F3723"/>
    <w:rsid w:val="00A020AD"/>
    <w:rsid w:val="00A14754"/>
    <w:rsid w:val="00A302F4"/>
    <w:rsid w:val="00A33234"/>
    <w:rsid w:val="00A36885"/>
    <w:rsid w:val="00A5038F"/>
    <w:rsid w:val="00A513BC"/>
    <w:rsid w:val="00A62A39"/>
    <w:rsid w:val="00A66954"/>
    <w:rsid w:val="00A7309B"/>
    <w:rsid w:val="00A74D88"/>
    <w:rsid w:val="00A80463"/>
    <w:rsid w:val="00A9019E"/>
    <w:rsid w:val="00AA4A16"/>
    <w:rsid w:val="00AC244B"/>
    <w:rsid w:val="00AC455D"/>
    <w:rsid w:val="00AD0467"/>
    <w:rsid w:val="00AD7FAE"/>
    <w:rsid w:val="00AE76F8"/>
    <w:rsid w:val="00AF46C9"/>
    <w:rsid w:val="00B01497"/>
    <w:rsid w:val="00B02D80"/>
    <w:rsid w:val="00B04742"/>
    <w:rsid w:val="00B12760"/>
    <w:rsid w:val="00B16A46"/>
    <w:rsid w:val="00B37A48"/>
    <w:rsid w:val="00B50443"/>
    <w:rsid w:val="00B56E10"/>
    <w:rsid w:val="00B719DB"/>
    <w:rsid w:val="00B74594"/>
    <w:rsid w:val="00B777CA"/>
    <w:rsid w:val="00B81F71"/>
    <w:rsid w:val="00B85A19"/>
    <w:rsid w:val="00B934FB"/>
    <w:rsid w:val="00B93B3A"/>
    <w:rsid w:val="00BA326E"/>
    <w:rsid w:val="00BA72EC"/>
    <w:rsid w:val="00BC2440"/>
    <w:rsid w:val="00BD2934"/>
    <w:rsid w:val="00BD677B"/>
    <w:rsid w:val="00C226A6"/>
    <w:rsid w:val="00C33E6D"/>
    <w:rsid w:val="00C44685"/>
    <w:rsid w:val="00C7405A"/>
    <w:rsid w:val="00C74E81"/>
    <w:rsid w:val="00CA1E33"/>
    <w:rsid w:val="00CA20AF"/>
    <w:rsid w:val="00CA7DB6"/>
    <w:rsid w:val="00CC092E"/>
    <w:rsid w:val="00CC0DFA"/>
    <w:rsid w:val="00CE5770"/>
    <w:rsid w:val="00CF1F59"/>
    <w:rsid w:val="00D04162"/>
    <w:rsid w:val="00D04F16"/>
    <w:rsid w:val="00D214F8"/>
    <w:rsid w:val="00D45A5F"/>
    <w:rsid w:val="00D46196"/>
    <w:rsid w:val="00D5060D"/>
    <w:rsid w:val="00D56817"/>
    <w:rsid w:val="00D87E80"/>
    <w:rsid w:val="00D90E3F"/>
    <w:rsid w:val="00DA6822"/>
    <w:rsid w:val="00DB7A99"/>
    <w:rsid w:val="00DE2B2E"/>
    <w:rsid w:val="00DF2098"/>
    <w:rsid w:val="00E03603"/>
    <w:rsid w:val="00E168AB"/>
    <w:rsid w:val="00E2604A"/>
    <w:rsid w:val="00E2705C"/>
    <w:rsid w:val="00E40B7E"/>
    <w:rsid w:val="00E41E3C"/>
    <w:rsid w:val="00E43CA4"/>
    <w:rsid w:val="00E447D2"/>
    <w:rsid w:val="00E60FC6"/>
    <w:rsid w:val="00E61A0F"/>
    <w:rsid w:val="00E66FEC"/>
    <w:rsid w:val="00E96CAE"/>
    <w:rsid w:val="00EF4043"/>
    <w:rsid w:val="00F06F3B"/>
    <w:rsid w:val="00F11D58"/>
    <w:rsid w:val="00F12B84"/>
    <w:rsid w:val="00F23859"/>
    <w:rsid w:val="00F25AF1"/>
    <w:rsid w:val="00F456DC"/>
    <w:rsid w:val="00F54CAA"/>
    <w:rsid w:val="00F709AF"/>
    <w:rsid w:val="00F72BBB"/>
    <w:rsid w:val="00F762FB"/>
    <w:rsid w:val="00F847F3"/>
    <w:rsid w:val="00F84DE8"/>
    <w:rsid w:val="00F9054B"/>
    <w:rsid w:val="00FA675C"/>
    <w:rsid w:val="00FB27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F6299"/>
  <w15:docId w15:val="{44092A37-8425-40D0-AB98-9D47DFE5E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5AF1"/>
    <w:pPr>
      <w:jc w:val="both"/>
    </w:pPr>
  </w:style>
  <w:style w:type="paragraph" w:styleId="berschrift1">
    <w:name w:val="heading 1"/>
    <w:basedOn w:val="Standard"/>
    <w:next w:val="Standard"/>
    <w:link w:val="berschrift1Zchn"/>
    <w:uiPriority w:val="9"/>
    <w:qFormat/>
    <w:rsid w:val="00906B13"/>
    <w:pPr>
      <w:spacing w:before="480" w:after="0"/>
      <w:contextualSpacing/>
      <w:outlineLvl w:val="0"/>
    </w:pPr>
    <w:rPr>
      <w:b/>
      <w:smallCaps/>
      <w:spacing w:val="5"/>
      <w:sz w:val="36"/>
      <w:szCs w:val="36"/>
      <w:u w:val="single"/>
    </w:rPr>
  </w:style>
  <w:style w:type="paragraph" w:styleId="berschrift2">
    <w:name w:val="heading 2"/>
    <w:basedOn w:val="Standard"/>
    <w:next w:val="Standard"/>
    <w:link w:val="berschrift2Zchn"/>
    <w:uiPriority w:val="9"/>
    <w:unhideWhenUsed/>
    <w:qFormat/>
    <w:rsid w:val="00906B13"/>
    <w:pPr>
      <w:spacing w:before="200" w:after="0" w:line="271" w:lineRule="auto"/>
      <w:outlineLvl w:val="1"/>
    </w:pPr>
    <w:rPr>
      <w:smallCaps/>
      <w:sz w:val="32"/>
      <w:szCs w:val="28"/>
      <w:u w:val="single"/>
    </w:rPr>
  </w:style>
  <w:style w:type="paragraph" w:styleId="berschrift3">
    <w:name w:val="heading 3"/>
    <w:basedOn w:val="Standard"/>
    <w:next w:val="Standard"/>
    <w:link w:val="berschrift3Zchn"/>
    <w:uiPriority w:val="9"/>
    <w:unhideWhenUsed/>
    <w:qFormat/>
    <w:rsid w:val="00906B13"/>
    <w:pPr>
      <w:spacing w:before="200" w:after="0" w:line="271" w:lineRule="auto"/>
      <w:outlineLvl w:val="2"/>
    </w:pPr>
    <w:rPr>
      <w:iCs/>
      <w:smallCaps/>
      <w:spacing w:val="5"/>
      <w:sz w:val="28"/>
      <w:szCs w:val="26"/>
      <w:u w:val="single"/>
    </w:rPr>
  </w:style>
  <w:style w:type="paragraph" w:styleId="berschrift4">
    <w:name w:val="heading 4"/>
    <w:basedOn w:val="Standard"/>
    <w:next w:val="Standard"/>
    <w:link w:val="berschrift4Zchn"/>
    <w:uiPriority w:val="9"/>
    <w:unhideWhenUsed/>
    <w:qFormat/>
    <w:rsid w:val="000F4E2C"/>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0F4E2C"/>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0F4E2C"/>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0F4E2C"/>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0F4E2C"/>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0F4E2C"/>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7E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7EA5"/>
  </w:style>
  <w:style w:type="paragraph" w:styleId="Fuzeile">
    <w:name w:val="footer"/>
    <w:basedOn w:val="Standard"/>
    <w:link w:val="FuzeileZchn"/>
    <w:uiPriority w:val="99"/>
    <w:unhideWhenUsed/>
    <w:rsid w:val="00397E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7EA5"/>
  </w:style>
  <w:style w:type="paragraph" w:styleId="Sprechblasentext">
    <w:name w:val="Balloon Text"/>
    <w:basedOn w:val="Standard"/>
    <w:link w:val="SprechblasentextZchn"/>
    <w:uiPriority w:val="99"/>
    <w:semiHidden/>
    <w:unhideWhenUsed/>
    <w:rsid w:val="00397EA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A5"/>
    <w:rPr>
      <w:rFonts w:ascii="Tahoma" w:hAnsi="Tahoma" w:cs="Tahoma"/>
      <w:sz w:val="16"/>
      <w:szCs w:val="16"/>
    </w:rPr>
  </w:style>
  <w:style w:type="character" w:customStyle="1" w:styleId="berschrift1Zchn">
    <w:name w:val="Überschrift 1 Zchn"/>
    <w:basedOn w:val="Absatz-Standardschriftart"/>
    <w:link w:val="berschrift1"/>
    <w:uiPriority w:val="9"/>
    <w:rsid w:val="00906B13"/>
    <w:rPr>
      <w:b/>
      <w:smallCaps/>
      <w:spacing w:val="5"/>
      <w:sz w:val="36"/>
      <w:szCs w:val="36"/>
      <w:u w:val="single"/>
    </w:rPr>
  </w:style>
  <w:style w:type="character" w:customStyle="1" w:styleId="berschrift2Zchn">
    <w:name w:val="Überschrift 2 Zchn"/>
    <w:basedOn w:val="Absatz-Standardschriftart"/>
    <w:link w:val="berschrift2"/>
    <w:uiPriority w:val="9"/>
    <w:rsid w:val="00906B13"/>
    <w:rPr>
      <w:smallCaps/>
      <w:sz w:val="32"/>
      <w:szCs w:val="28"/>
      <w:u w:val="single"/>
    </w:rPr>
  </w:style>
  <w:style w:type="character" w:customStyle="1" w:styleId="berschrift3Zchn">
    <w:name w:val="Überschrift 3 Zchn"/>
    <w:basedOn w:val="Absatz-Standardschriftart"/>
    <w:link w:val="berschrift3"/>
    <w:uiPriority w:val="9"/>
    <w:rsid w:val="00906B13"/>
    <w:rPr>
      <w:iCs/>
      <w:smallCaps/>
      <w:spacing w:val="5"/>
      <w:sz w:val="28"/>
      <w:szCs w:val="26"/>
      <w:u w:val="single"/>
    </w:rPr>
  </w:style>
  <w:style w:type="character" w:customStyle="1" w:styleId="berschrift4Zchn">
    <w:name w:val="Überschrift 4 Zchn"/>
    <w:basedOn w:val="Absatz-Standardschriftart"/>
    <w:link w:val="berschrift4"/>
    <w:uiPriority w:val="9"/>
    <w:rsid w:val="000F4E2C"/>
    <w:rPr>
      <w:b/>
      <w:bCs/>
      <w:spacing w:val="5"/>
      <w:sz w:val="24"/>
      <w:szCs w:val="24"/>
    </w:rPr>
  </w:style>
  <w:style w:type="character" w:customStyle="1" w:styleId="berschrift5Zchn">
    <w:name w:val="Überschrift 5 Zchn"/>
    <w:basedOn w:val="Absatz-Standardschriftart"/>
    <w:link w:val="berschrift5"/>
    <w:uiPriority w:val="9"/>
    <w:semiHidden/>
    <w:rsid w:val="000F4E2C"/>
    <w:rPr>
      <w:i/>
      <w:iCs/>
      <w:sz w:val="24"/>
      <w:szCs w:val="24"/>
    </w:rPr>
  </w:style>
  <w:style w:type="character" w:customStyle="1" w:styleId="berschrift6Zchn">
    <w:name w:val="Überschrift 6 Zchn"/>
    <w:basedOn w:val="Absatz-Standardschriftart"/>
    <w:link w:val="berschrift6"/>
    <w:uiPriority w:val="9"/>
    <w:semiHidden/>
    <w:rsid w:val="000F4E2C"/>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0F4E2C"/>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0F4E2C"/>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0F4E2C"/>
    <w:rPr>
      <w:b/>
      <w:bCs/>
      <w:i/>
      <w:iCs/>
      <w:color w:val="7F7F7F" w:themeColor="text1" w:themeTint="80"/>
      <w:sz w:val="18"/>
      <w:szCs w:val="18"/>
    </w:rPr>
  </w:style>
  <w:style w:type="paragraph" w:styleId="Titel">
    <w:name w:val="Title"/>
    <w:basedOn w:val="Standard"/>
    <w:next w:val="Standard"/>
    <w:link w:val="TitelZchn"/>
    <w:uiPriority w:val="10"/>
    <w:qFormat/>
    <w:rsid w:val="000F4E2C"/>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0F4E2C"/>
    <w:rPr>
      <w:smallCaps/>
      <w:sz w:val="52"/>
      <w:szCs w:val="52"/>
    </w:rPr>
  </w:style>
  <w:style w:type="paragraph" w:styleId="Untertitel">
    <w:name w:val="Subtitle"/>
    <w:basedOn w:val="Standard"/>
    <w:next w:val="Standard"/>
    <w:link w:val="UntertitelZchn"/>
    <w:uiPriority w:val="11"/>
    <w:qFormat/>
    <w:rsid w:val="000F4E2C"/>
    <w:rPr>
      <w:i/>
      <w:iCs/>
      <w:smallCaps/>
      <w:spacing w:val="10"/>
      <w:sz w:val="28"/>
      <w:szCs w:val="28"/>
    </w:rPr>
  </w:style>
  <w:style w:type="character" w:customStyle="1" w:styleId="UntertitelZchn">
    <w:name w:val="Untertitel Zchn"/>
    <w:basedOn w:val="Absatz-Standardschriftart"/>
    <w:link w:val="Untertitel"/>
    <w:uiPriority w:val="11"/>
    <w:rsid w:val="000F4E2C"/>
    <w:rPr>
      <w:i/>
      <w:iCs/>
      <w:smallCaps/>
      <w:spacing w:val="10"/>
      <w:sz w:val="28"/>
      <w:szCs w:val="28"/>
    </w:rPr>
  </w:style>
  <w:style w:type="character" w:styleId="Fett">
    <w:name w:val="Strong"/>
    <w:uiPriority w:val="22"/>
    <w:qFormat/>
    <w:rsid w:val="000F4E2C"/>
    <w:rPr>
      <w:b/>
      <w:bCs/>
    </w:rPr>
  </w:style>
  <w:style w:type="character" w:styleId="Hervorhebung">
    <w:name w:val="Emphasis"/>
    <w:uiPriority w:val="20"/>
    <w:qFormat/>
    <w:rsid w:val="000F4E2C"/>
    <w:rPr>
      <w:b/>
      <w:bCs/>
      <w:i/>
      <w:iCs/>
      <w:spacing w:val="10"/>
    </w:rPr>
  </w:style>
  <w:style w:type="paragraph" w:styleId="KeinLeerraum">
    <w:name w:val="No Spacing"/>
    <w:basedOn w:val="Standard"/>
    <w:uiPriority w:val="1"/>
    <w:qFormat/>
    <w:rsid w:val="000F4E2C"/>
    <w:pPr>
      <w:spacing w:after="0" w:line="240" w:lineRule="auto"/>
    </w:pPr>
  </w:style>
  <w:style w:type="paragraph" w:styleId="Listenabsatz">
    <w:name w:val="List Paragraph"/>
    <w:basedOn w:val="Standard"/>
    <w:link w:val="ListenabsatzZchn"/>
    <w:uiPriority w:val="34"/>
    <w:qFormat/>
    <w:rsid w:val="000F4E2C"/>
    <w:pPr>
      <w:ind w:left="720"/>
      <w:contextualSpacing/>
    </w:pPr>
  </w:style>
  <w:style w:type="paragraph" w:styleId="Zitat">
    <w:name w:val="Quote"/>
    <w:basedOn w:val="Standard"/>
    <w:next w:val="Standard"/>
    <w:link w:val="ZitatZchn"/>
    <w:uiPriority w:val="29"/>
    <w:qFormat/>
    <w:rsid w:val="000F4E2C"/>
    <w:rPr>
      <w:i/>
      <w:iCs/>
    </w:rPr>
  </w:style>
  <w:style w:type="character" w:customStyle="1" w:styleId="ZitatZchn">
    <w:name w:val="Zitat Zchn"/>
    <w:basedOn w:val="Absatz-Standardschriftart"/>
    <w:link w:val="Zitat"/>
    <w:uiPriority w:val="29"/>
    <w:rsid w:val="000F4E2C"/>
    <w:rPr>
      <w:i/>
      <w:iCs/>
    </w:rPr>
  </w:style>
  <w:style w:type="paragraph" w:styleId="IntensivesZitat">
    <w:name w:val="Intense Quote"/>
    <w:aliases w:val="Hinweis Achtung"/>
    <w:basedOn w:val="Standard"/>
    <w:next w:val="Standard"/>
    <w:link w:val="IntensivesZitatZchn"/>
    <w:uiPriority w:val="30"/>
    <w:qFormat/>
    <w:rsid w:val="000376E9"/>
    <w:pPr>
      <w:numPr>
        <w:numId w:val="16"/>
      </w:numPr>
      <w:pBdr>
        <w:top w:val="single" w:sz="4" w:space="10" w:color="auto"/>
        <w:bottom w:val="single" w:sz="4" w:space="10" w:color="auto"/>
      </w:pBdr>
      <w:spacing w:before="240" w:after="240" w:line="300" w:lineRule="auto"/>
      <w:ind w:left="924" w:right="567" w:hanging="357"/>
    </w:pPr>
    <w:rPr>
      <w:i/>
      <w:iCs/>
    </w:rPr>
  </w:style>
  <w:style w:type="character" w:customStyle="1" w:styleId="IntensivesZitatZchn">
    <w:name w:val="Intensives Zitat Zchn"/>
    <w:aliases w:val="Hinweis Achtung Zchn"/>
    <w:basedOn w:val="Absatz-Standardschriftart"/>
    <w:link w:val="IntensivesZitat"/>
    <w:uiPriority w:val="30"/>
    <w:rsid w:val="000376E9"/>
    <w:rPr>
      <w:i/>
      <w:iCs/>
    </w:rPr>
  </w:style>
  <w:style w:type="character" w:styleId="SchwacheHervorhebung">
    <w:name w:val="Subtle Emphasis"/>
    <w:uiPriority w:val="19"/>
    <w:qFormat/>
    <w:rsid w:val="000F4E2C"/>
    <w:rPr>
      <w:i/>
      <w:iCs/>
    </w:rPr>
  </w:style>
  <w:style w:type="character" w:styleId="IntensiveHervorhebung">
    <w:name w:val="Intense Emphasis"/>
    <w:uiPriority w:val="21"/>
    <w:qFormat/>
    <w:rsid w:val="000F4E2C"/>
    <w:rPr>
      <w:b/>
      <w:bCs/>
      <w:i/>
      <w:iCs/>
    </w:rPr>
  </w:style>
  <w:style w:type="character" w:styleId="SchwacherVerweis">
    <w:name w:val="Subtle Reference"/>
    <w:basedOn w:val="Absatz-Standardschriftart"/>
    <w:uiPriority w:val="31"/>
    <w:qFormat/>
    <w:rsid w:val="000F4E2C"/>
    <w:rPr>
      <w:smallCaps/>
    </w:rPr>
  </w:style>
  <w:style w:type="character" w:styleId="IntensiverVerweis">
    <w:name w:val="Intense Reference"/>
    <w:uiPriority w:val="32"/>
    <w:qFormat/>
    <w:rsid w:val="000F4E2C"/>
    <w:rPr>
      <w:b/>
      <w:bCs/>
      <w:smallCaps/>
    </w:rPr>
  </w:style>
  <w:style w:type="character" w:styleId="Buchtitel">
    <w:name w:val="Book Title"/>
    <w:basedOn w:val="Absatz-Standardschriftart"/>
    <w:uiPriority w:val="33"/>
    <w:qFormat/>
    <w:rsid w:val="000F4E2C"/>
    <w:rPr>
      <w:i/>
      <w:iCs/>
      <w:smallCaps/>
      <w:spacing w:val="5"/>
    </w:rPr>
  </w:style>
  <w:style w:type="paragraph" w:styleId="Inhaltsverzeichnisberschrift">
    <w:name w:val="TOC Heading"/>
    <w:basedOn w:val="berschrift1"/>
    <w:next w:val="Standard"/>
    <w:uiPriority w:val="39"/>
    <w:semiHidden/>
    <w:unhideWhenUsed/>
    <w:qFormat/>
    <w:rsid w:val="000F4E2C"/>
    <w:pPr>
      <w:outlineLvl w:val="9"/>
    </w:pPr>
    <w:rPr>
      <w:lang w:bidi="en-US"/>
    </w:rPr>
  </w:style>
  <w:style w:type="paragraph" w:styleId="Beschriftung">
    <w:name w:val="caption"/>
    <w:basedOn w:val="Standard"/>
    <w:next w:val="Standard"/>
    <w:uiPriority w:val="35"/>
    <w:unhideWhenUsed/>
    <w:rsid w:val="007340C7"/>
    <w:pPr>
      <w:spacing w:line="240" w:lineRule="auto"/>
    </w:pPr>
    <w:rPr>
      <w:i/>
      <w:iCs/>
      <w:color w:val="1F497D" w:themeColor="text2"/>
      <w:sz w:val="18"/>
      <w:szCs w:val="18"/>
    </w:rPr>
  </w:style>
  <w:style w:type="character" w:styleId="Hyperlink">
    <w:name w:val="Hyperlink"/>
    <w:basedOn w:val="Absatz-Standardschriftart"/>
    <w:uiPriority w:val="99"/>
    <w:unhideWhenUsed/>
    <w:rsid w:val="005D6C2F"/>
    <w:rPr>
      <w:color w:val="0000FF" w:themeColor="hyperlink"/>
      <w:u w:val="single"/>
    </w:rPr>
  </w:style>
  <w:style w:type="paragraph" w:customStyle="1" w:styleId="CodeSnippet">
    <w:name w:val="Code Snippet"/>
    <w:basedOn w:val="Standard"/>
    <w:link w:val="CodeSnippetZchn"/>
    <w:qFormat/>
    <w:rsid w:val="000F4E2C"/>
    <w:pPr>
      <w:pBdr>
        <w:top w:val="single" w:sz="4" w:space="1" w:color="auto"/>
        <w:left w:val="single" w:sz="4" w:space="4" w:color="auto"/>
        <w:bottom w:val="single" w:sz="4" w:space="1" w:color="auto"/>
        <w:right w:val="single" w:sz="4" w:space="4" w:color="auto"/>
      </w:pBdr>
      <w:ind w:left="720"/>
      <w:contextualSpacing/>
    </w:pPr>
    <w:rPr>
      <w:rFonts w:ascii="Century Gothic" w:hAnsi="Century Gothic" w:cs="Arial"/>
      <w:sz w:val="24"/>
      <w:lang w:val="en-US"/>
    </w:rPr>
  </w:style>
  <w:style w:type="character" w:customStyle="1" w:styleId="CodeSnippetZchn">
    <w:name w:val="Code Snippet Zchn"/>
    <w:basedOn w:val="Absatz-Standardschriftart"/>
    <w:link w:val="CodeSnippet"/>
    <w:rsid w:val="000F4E2C"/>
    <w:rPr>
      <w:rFonts w:ascii="Century Gothic" w:hAnsi="Century Gothic" w:cs="Arial"/>
      <w:sz w:val="24"/>
      <w:lang w:val="en-US"/>
    </w:rPr>
  </w:style>
  <w:style w:type="character" w:customStyle="1" w:styleId="Erwhnung1">
    <w:name w:val="Erwähnung1"/>
    <w:basedOn w:val="Absatz-Standardschriftart"/>
    <w:uiPriority w:val="99"/>
    <w:semiHidden/>
    <w:unhideWhenUsed/>
    <w:rsid w:val="00A62A39"/>
    <w:rPr>
      <w:color w:val="2B579A"/>
      <w:shd w:val="clear" w:color="auto" w:fill="E6E6E6"/>
    </w:rPr>
  </w:style>
  <w:style w:type="character" w:styleId="BesuchterLink">
    <w:name w:val="FollowedHyperlink"/>
    <w:basedOn w:val="Absatz-Standardschriftart"/>
    <w:uiPriority w:val="99"/>
    <w:semiHidden/>
    <w:unhideWhenUsed/>
    <w:rsid w:val="00A62A39"/>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4C4DB3"/>
    <w:rPr>
      <w:color w:val="605E5C"/>
      <w:shd w:val="clear" w:color="auto" w:fill="E1DFDD"/>
    </w:rPr>
  </w:style>
  <w:style w:type="paragraph" w:customStyle="1" w:styleId="TODO">
    <w:name w:val="TODO"/>
    <w:basedOn w:val="Listenabsatz"/>
    <w:link w:val="TODOZchn"/>
    <w:qFormat/>
    <w:rsid w:val="00906B13"/>
    <w:pPr>
      <w:numPr>
        <w:numId w:val="1"/>
      </w:numPr>
      <w:spacing w:line="480" w:lineRule="auto"/>
    </w:pPr>
  </w:style>
  <w:style w:type="character" w:styleId="Platzhaltertext">
    <w:name w:val="Placeholder Text"/>
    <w:basedOn w:val="Absatz-Standardschriftart"/>
    <w:uiPriority w:val="99"/>
    <w:semiHidden/>
    <w:rsid w:val="00906B13"/>
    <w:rPr>
      <w:color w:val="808080"/>
    </w:rPr>
  </w:style>
  <w:style w:type="character" w:customStyle="1" w:styleId="ListenabsatzZchn">
    <w:name w:val="Listenabsatz Zchn"/>
    <w:basedOn w:val="Absatz-Standardschriftart"/>
    <w:link w:val="Listenabsatz"/>
    <w:uiPriority w:val="34"/>
    <w:rsid w:val="00906B13"/>
  </w:style>
  <w:style w:type="character" w:customStyle="1" w:styleId="TODOZchn">
    <w:name w:val="TODO Zchn"/>
    <w:basedOn w:val="ListenabsatzZchn"/>
    <w:link w:val="TODO"/>
    <w:rsid w:val="00906B13"/>
  </w:style>
  <w:style w:type="paragraph" w:customStyle="1" w:styleId="HinweisInformation">
    <w:name w:val="Hinweis Information"/>
    <w:basedOn w:val="IntensivesZitat"/>
    <w:link w:val="HinweisInformationZchn"/>
    <w:qFormat/>
    <w:rsid w:val="000376E9"/>
    <w:pPr>
      <w:numPr>
        <w:numId w:val="17"/>
      </w:numPr>
      <w:ind w:left="924" w:hanging="357"/>
    </w:pPr>
  </w:style>
  <w:style w:type="character" w:customStyle="1" w:styleId="HinweisInformationZchn">
    <w:name w:val="Hinweis Information Zchn"/>
    <w:basedOn w:val="IntensivesZitatZchn"/>
    <w:link w:val="HinweisInformation"/>
    <w:rsid w:val="000376E9"/>
    <w:rPr>
      <w:i/>
      <w:iCs/>
    </w:rPr>
  </w:style>
  <w:style w:type="paragraph" w:styleId="StandardWeb">
    <w:name w:val="Normal (Web)"/>
    <w:basedOn w:val="Standard"/>
    <w:uiPriority w:val="99"/>
    <w:unhideWhenUsed/>
    <w:rsid w:val="005B7A8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26488">
      <w:bodyDiv w:val="1"/>
      <w:marLeft w:val="0"/>
      <w:marRight w:val="0"/>
      <w:marTop w:val="0"/>
      <w:marBottom w:val="0"/>
      <w:divBdr>
        <w:top w:val="none" w:sz="0" w:space="0" w:color="auto"/>
        <w:left w:val="none" w:sz="0" w:space="0" w:color="auto"/>
        <w:bottom w:val="none" w:sz="0" w:space="0" w:color="auto"/>
        <w:right w:val="none" w:sz="0" w:space="0" w:color="auto"/>
      </w:divBdr>
    </w:div>
    <w:div w:id="1806194708">
      <w:bodyDiv w:val="1"/>
      <w:marLeft w:val="0"/>
      <w:marRight w:val="0"/>
      <w:marTop w:val="0"/>
      <w:marBottom w:val="0"/>
      <w:divBdr>
        <w:top w:val="none" w:sz="0" w:space="0" w:color="auto"/>
        <w:left w:val="none" w:sz="0" w:space="0" w:color="auto"/>
        <w:bottom w:val="none" w:sz="0" w:space="0" w:color="auto"/>
        <w:right w:val="none" w:sz="0" w:space="0" w:color="auto"/>
      </w:divBdr>
    </w:div>
    <w:div w:id="1987123503">
      <w:bodyDiv w:val="1"/>
      <w:marLeft w:val="0"/>
      <w:marRight w:val="0"/>
      <w:marTop w:val="0"/>
      <w:marBottom w:val="0"/>
      <w:divBdr>
        <w:top w:val="none" w:sz="0" w:space="0" w:color="auto"/>
        <w:left w:val="none" w:sz="0" w:space="0" w:color="auto"/>
        <w:bottom w:val="none" w:sz="0" w:space="0" w:color="auto"/>
        <w:right w:val="none" w:sz="0" w:space="0" w:color="auto"/>
      </w:divBdr>
    </w:div>
    <w:div w:id="2028023577">
      <w:bodyDiv w:val="1"/>
      <w:marLeft w:val="0"/>
      <w:marRight w:val="0"/>
      <w:marTop w:val="0"/>
      <w:marBottom w:val="0"/>
      <w:divBdr>
        <w:top w:val="none" w:sz="0" w:space="0" w:color="auto"/>
        <w:left w:val="none" w:sz="0" w:space="0" w:color="auto"/>
        <w:bottom w:val="none" w:sz="0" w:space="0" w:color="auto"/>
        <w:right w:val="none" w:sz="0" w:space="0" w:color="auto"/>
      </w:divBdr>
      <w:divsChild>
        <w:div w:id="935939798">
          <w:marLeft w:val="547"/>
          <w:marRight w:val="0"/>
          <w:marTop w:val="86"/>
          <w:marBottom w:val="0"/>
          <w:divBdr>
            <w:top w:val="none" w:sz="0" w:space="0" w:color="auto"/>
            <w:left w:val="none" w:sz="0" w:space="0" w:color="auto"/>
            <w:bottom w:val="none" w:sz="0" w:space="0" w:color="auto"/>
            <w:right w:val="none" w:sz="0" w:space="0" w:color="auto"/>
          </w:divBdr>
        </w:div>
        <w:div w:id="2003654615">
          <w:marLeft w:val="547"/>
          <w:marRight w:val="0"/>
          <w:marTop w:val="86"/>
          <w:marBottom w:val="0"/>
          <w:divBdr>
            <w:top w:val="none" w:sz="0" w:space="0" w:color="auto"/>
            <w:left w:val="none" w:sz="0" w:space="0" w:color="auto"/>
            <w:bottom w:val="none" w:sz="0" w:space="0" w:color="auto"/>
            <w:right w:val="none" w:sz="0" w:space="0" w:color="auto"/>
          </w:divBdr>
        </w:div>
        <w:div w:id="225922199">
          <w:marLeft w:val="547"/>
          <w:marRight w:val="0"/>
          <w:marTop w:val="86"/>
          <w:marBottom w:val="0"/>
          <w:divBdr>
            <w:top w:val="none" w:sz="0" w:space="0" w:color="auto"/>
            <w:left w:val="none" w:sz="0" w:space="0" w:color="auto"/>
            <w:bottom w:val="none" w:sz="0" w:space="0" w:color="auto"/>
            <w:right w:val="none" w:sz="0" w:space="0" w:color="auto"/>
          </w:divBdr>
        </w:div>
        <w:div w:id="1827742342">
          <w:marLeft w:val="547"/>
          <w:marRight w:val="0"/>
          <w:marTop w:val="86"/>
          <w:marBottom w:val="0"/>
          <w:divBdr>
            <w:top w:val="none" w:sz="0" w:space="0" w:color="auto"/>
            <w:left w:val="none" w:sz="0" w:space="0" w:color="auto"/>
            <w:bottom w:val="none" w:sz="0" w:space="0" w:color="auto"/>
            <w:right w:val="none" w:sz="0" w:space="0" w:color="auto"/>
          </w:divBdr>
        </w:div>
        <w:div w:id="1744914880">
          <w:marLeft w:val="547"/>
          <w:marRight w:val="0"/>
          <w:marTop w:val="86"/>
          <w:marBottom w:val="0"/>
          <w:divBdr>
            <w:top w:val="none" w:sz="0" w:space="0" w:color="auto"/>
            <w:left w:val="none" w:sz="0" w:space="0" w:color="auto"/>
            <w:bottom w:val="none" w:sz="0" w:space="0" w:color="auto"/>
            <w:right w:val="none" w:sz="0" w:space="0" w:color="auto"/>
          </w:divBdr>
        </w:div>
        <w:div w:id="367023251">
          <w:marLeft w:val="547"/>
          <w:marRight w:val="0"/>
          <w:marTop w:val="86"/>
          <w:marBottom w:val="0"/>
          <w:divBdr>
            <w:top w:val="none" w:sz="0" w:space="0" w:color="auto"/>
            <w:left w:val="none" w:sz="0" w:space="0" w:color="auto"/>
            <w:bottom w:val="none" w:sz="0" w:space="0" w:color="auto"/>
            <w:right w:val="none" w:sz="0" w:space="0" w:color="auto"/>
          </w:divBdr>
        </w:div>
        <w:div w:id="369257843">
          <w:marLeft w:val="547"/>
          <w:marRight w:val="0"/>
          <w:marTop w:val="86"/>
          <w:marBottom w:val="0"/>
          <w:divBdr>
            <w:top w:val="none" w:sz="0" w:space="0" w:color="auto"/>
            <w:left w:val="none" w:sz="0" w:space="0" w:color="auto"/>
            <w:bottom w:val="none" w:sz="0" w:space="0" w:color="auto"/>
            <w:right w:val="none" w:sz="0" w:space="0" w:color="auto"/>
          </w:divBdr>
        </w:div>
        <w:div w:id="1466194136">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Tobias/2020-Abgabe02-Muehlbacher-Toporsch-Weigl" TargetMode="External"/><Relationship Id="rId13"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S:\Store\Data\Dropbox\Work\FH%20JOANNEUM\Unterricht\Vorlage%20f&#252;r%20&#220;bung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41FCF-5516-4371-9A5F-46995D2F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für Übungen.dotx</Template>
  <TotalTime>0</TotalTime>
  <Pages>1</Pages>
  <Words>471</Words>
  <Characters>2974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Ulm</dc:creator>
  <cp:lastModifiedBy>Jan Mühlbacher</cp:lastModifiedBy>
  <cp:revision>40</cp:revision>
  <cp:lastPrinted>2020-07-05T11:41:00Z</cp:lastPrinted>
  <dcterms:created xsi:type="dcterms:W3CDTF">2019-02-21T14:45:00Z</dcterms:created>
  <dcterms:modified xsi:type="dcterms:W3CDTF">2020-07-05T11:41:00Z</dcterms:modified>
</cp:coreProperties>
</file>